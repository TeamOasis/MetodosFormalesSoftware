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44" w:type="dxa"/>
        <w:tblLayout w:type="fixed"/>
        <w:tblLook w:val="01E0" w:firstRow="1" w:lastRow="1" w:firstColumn="1" w:lastColumn="1" w:noHBand="0" w:noVBand="0"/>
      </w:tblPr>
      <w:tblGrid>
        <w:gridCol w:w="534"/>
        <w:gridCol w:w="992"/>
        <w:gridCol w:w="3402"/>
        <w:gridCol w:w="1276"/>
        <w:gridCol w:w="1275"/>
        <w:gridCol w:w="1165"/>
      </w:tblGrid>
      <w:tr xmlns:wp14="http://schemas.microsoft.com/office/word/2010/wordml" w:rsidRPr="002D5B96" w:rsidR="002D5B96" w14:paraId="4C0CE80E" wp14:textId="77777777">
        <w:tc>
          <w:tcPr>
            <w:tcW w:w="8644" w:type="dxa"/>
            <w:gridSpan w:val="6"/>
            <w:shd w:val="clear" w:color="auto" w:fill="B3B3B3"/>
            <w:vAlign w:val="center"/>
          </w:tcPr>
          <w:p w:rsidRPr="002D5B96" w:rsidR="002D5B96" w:rsidP="007C7EF0" w:rsidRDefault="002D5B96" w14:paraId="57D79D83" wp14:textId="77777777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OBJETIVO</w:t>
            </w:r>
          </w:p>
        </w:tc>
      </w:tr>
      <w:tr xmlns:wp14="http://schemas.microsoft.com/office/word/2010/wordml" w:rsidRPr="002D5B96" w:rsidR="002D5B96" w14:paraId="6F3AA684" wp14:textId="77777777">
        <w:tc>
          <w:tcPr>
            <w:tcW w:w="8644" w:type="dxa"/>
            <w:gridSpan w:val="6"/>
          </w:tcPr>
          <w:p w:rsidRPr="001F4B23" w:rsidR="002D5B96" w:rsidP="00146513" w:rsidRDefault="0077677A" w14:paraId="4AACF4C7" wp14:textId="77777777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Describir el propósito del proceso</w:t>
            </w:r>
            <w:r w:rsidRPr="001F4B23">
              <w:rPr>
                <w:sz w:val="18"/>
                <w:szCs w:val="18"/>
              </w:rPr>
              <w:t>&gt;</w:t>
            </w:r>
          </w:p>
          <w:p w:rsidRPr="001F4B23" w:rsidR="002D5B96" w:rsidP="00146513" w:rsidRDefault="006B5F60" w14:paraId="39B6B1D1" wp14:textId="77777777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  <w:lang w:val="es-ES"/>
              </w:rPr>
              <w:t xml:space="preserve">    </w:t>
            </w:r>
          </w:p>
          <w:p w:rsidRPr="001F4B23" w:rsidR="002D5B96" w:rsidP="00146513" w:rsidRDefault="006B5F60" w14:paraId="29D6B04F" wp14:textId="77777777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  <w:lang w:val="es-ES"/>
              </w:rPr>
              <w:t xml:space="preserve"> </w:t>
            </w:r>
          </w:p>
          <w:p w:rsidRPr="001F4B23" w:rsidR="002D5B96" w:rsidP="00146513" w:rsidRDefault="002D5B96" w14:paraId="672A6659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  <w:p w:rsidRPr="001F4B23" w:rsidR="0077677A" w:rsidP="00146513" w:rsidRDefault="0077677A" w14:paraId="0A37501D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xmlns:wp14="http://schemas.microsoft.com/office/word/2010/wordml" w:rsidRPr="002D5B96" w:rsidR="002D5B96" w14:paraId="17814F38" wp14:textId="77777777">
        <w:tc>
          <w:tcPr>
            <w:tcW w:w="8644" w:type="dxa"/>
            <w:gridSpan w:val="6"/>
            <w:shd w:val="clear" w:color="auto" w:fill="B3B3B3"/>
            <w:vAlign w:val="center"/>
          </w:tcPr>
          <w:p w:rsidRPr="002D5B96" w:rsidR="002D5B96" w:rsidP="007C7EF0" w:rsidRDefault="002D5B96" w14:paraId="719AFCCA" wp14:textId="77777777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ENTRADA</w:t>
            </w:r>
          </w:p>
        </w:tc>
      </w:tr>
      <w:tr xmlns:wp14="http://schemas.microsoft.com/office/word/2010/wordml" w:rsidRPr="001F4B23" w:rsidR="002D5B96" w14:paraId="69BA815E" wp14:textId="77777777">
        <w:tc>
          <w:tcPr>
            <w:tcW w:w="8644" w:type="dxa"/>
            <w:gridSpan w:val="6"/>
          </w:tcPr>
          <w:p w:rsidRPr="001F4B23" w:rsidR="0077677A" w:rsidP="00146513" w:rsidRDefault="0077677A" w14:paraId="0BBA71B5" wp14:textId="77777777">
            <w:pPr>
              <w:jc w:val="both"/>
              <w:rPr>
                <w:sz w:val="18"/>
                <w:szCs w:val="18"/>
                <w:lang w:val="es-ES"/>
              </w:rPr>
            </w:pPr>
            <w:bookmarkStart w:name="_GoBack" w:id="0"/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Describir las precondiciones para iniciar el proceso</w:t>
            </w:r>
            <w:r w:rsidRPr="001F4B23">
              <w:rPr>
                <w:sz w:val="18"/>
                <w:szCs w:val="18"/>
              </w:rPr>
              <w:t xml:space="preserve"> &gt;</w:t>
            </w:r>
          </w:p>
          <w:bookmarkEnd w:id="0"/>
          <w:p w:rsidRPr="001F4B23" w:rsidR="002D5B96" w:rsidP="00146513" w:rsidRDefault="002D5B96" w14:paraId="5DAB6C7B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  <w:p w:rsidRPr="001F4B23" w:rsidR="002D5B96" w:rsidP="00146513" w:rsidRDefault="002D5B96" w14:paraId="02EB378F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  <w:p w:rsidRPr="001F4B23" w:rsidR="002D5B96" w:rsidP="00146513" w:rsidRDefault="002D5B96" w14:paraId="6A05A809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  <w:p w:rsidRPr="001F4B23" w:rsidR="002D5B96" w:rsidP="00146513" w:rsidRDefault="002D5B96" w14:paraId="5A39BBE3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xmlns:wp14="http://schemas.microsoft.com/office/word/2010/wordml" w:rsidRPr="002D5B96" w:rsidR="002D5B96" w14:paraId="48D4A2A8" wp14:textId="77777777">
        <w:tc>
          <w:tcPr>
            <w:tcW w:w="8644" w:type="dxa"/>
            <w:gridSpan w:val="6"/>
            <w:shd w:val="clear" w:color="auto" w:fill="B3B3B3"/>
            <w:vAlign w:val="center"/>
          </w:tcPr>
          <w:p w:rsidRPr="002D5B96" w:rsidR="002D5B96" w:rsidP="007C7EF0" w:rsidRDefault="002D5B96" w14:paraId="03263BA4" wp14:textId="77777777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ENTRADA</w:t>
            </w:r>
            <w:r>
              <w:rPr>
                <w:b/>
                <w:sz w:val="18"/>
                <w:szCs w:val="18"/>
                <w:lang w:val="es-ES"/>
              </w:rPr>
              <w:t>S</w:t>
            </w:r>
          </w:p>
        </w:tc>
      </w:tr>
      <w:tr xmlns:wp14="http://schemas.microsoft.com/office/word/2010/wordml" w:rsidRPr="001F4B23" w:rsidR="002D5B96" w14:paraId="108C38FE" wp14:textId="77777777">
        <w:tc>
          <w:tcPr>
            <w:tcW w:w="8644" w:type="dxa"/>
            <w:gridSpan w:val="6"/>
          </w:tcPr>
          <w:p w:rsidRPr="001F4B23" w:rsidR="002D5B96" w:rsidP="00146513" w:rsidRDefault="0077677A" w14:paraId="72921CC3" wp14:textId="77777777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Liste cada uno de los insumos requeridos para iniciar el proceso</w:t>
            </w:r>
            <w:r w:rsidRPr="001F4B23">
              <w:rPr>
                <w:sz w:val="18"/>
                <w:szCs w:val="18"/>
              </w:rPr>
              <w:t>&gt;</w:t>
            </w:r>
          </w:p>
          <w:p w:rsidRPr="001F4B23" w:rsidR="002D5B96" w:rsidP="00146513" w:rsidRDefault="002D5B96" w14:paraId="41C8F396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  <w:p w:rsidRPr="001F4B23" w:rsidR="002D5B96" w:rsidP="00146513" w:rsidRDefault="002D5B96" w14:paraId="72A3D3EC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  <w:p w:rsidRPr="001F4B23" w:rsidR="002D5B96" w:rsidP="00146513" w:rsidRDefault="002D5B96" w14:paraId="0D0B940D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  <w:p w:rsidRPr="001F4B23" w:rsidR="0077677A" w:rsidP="00146513" w:rsidRDefault="0077677A" w14:paraId="0E27B00A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xmlns:wp14="http://schemas.microsoft.com/office/word/2010/wordml" w:rsidRPr="002D5B96" w:rsidR="002D5B96" w14:paraId="46DE2D50" wp14:textId="77777777">
        <w:tc>
          <w:tcPr>
            <w:tcW w:w="8644" w:type="dxa"/>
            <w:gridSpan w:val="6"/>
            <w:shd w:val="clear" w:color="auto" w:fill="B3B3B3"/>
            <w:vAlign w:val="center"/>
          </w:tcPr>
          <w:p w:rsidRPr="0077677A" w:rsidR="002D5B96" w:rsidP="007C7EF0" w:rsidRDefault="002D5B96" w14:paraId="4A684A6B" wp14:textId="77777777">
            <w:pPr>
              <w:jc w:val="center"/>
              <w:rPr>
                <w:b/>
                <w:sz w:val="18"/>
                <w:szCs w:val="18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ACTIVIDADES</w:t>
            </w:r>
            <w:r w:rsidR="00456BA1">
              <w:rPr>
                <w:b/>
                <w:sz w:val="18"/>
                <w:szCs w:val="18"/>
                <w:lang w:val="es-ES"/>
              </w:rPr>
              <w:t xml:space="preserve"> </w:t>
            </w:r>
            <w:r w:rsidRPr="0077677A" w:rsidR="00456BA1">
              <w:rPr>
                <w:sz w:val="18"/>
                <w:szCs w:val="18"/>
              </w:rPr>
              <w:t>&lt;</w:t>
            </w:r>
            <w:r w:rsidRPr="0077677A" w:rsidR="00456BA1">
              <w:rPr>
                <w:color w:val="0000FF"/>
                <w:sz w:val="18"/>
                <w:szCs w:val="18"/>
              </w:rPr>
              <w:t>Lista de actividades</w:t>
            </w:r>
            <w:r w:rsidR="00456BA1">
              <w:rPr>
                <w:color w:val="0000FF"/>
                <w:sz w:val="18"/>
                <w:szCs w:val="18"/>
              </w:rPr>
              <w:t xml:space="preserve"> del proceso</w:t>
            </w:r>
            <w:r w:rsidRPr="0077677A" w:rsidR="00456BA1">
              <w:rPr>
                <w:sz w:val="18"/>
                <w:szCs w:val="18"/>
              </w:rPr>
              <w:t xml:space="preserve"> &gt;</w:t>
            </w:r>
          </w:p>
        </w:tc>
      </w:tr>
      <w:tr xmlns:wp14="http://schemas.microsoft.com/office/word/2010/wordml" w:rsidRPr="002D5B96" w:rsidR="00456BA1" w14:paraId="48D50777" wp14:textId="77777777">
        <w:tc>
          <w:tcPr>
            <w:tcW w:w="534" w:type="dxa"/>
            <w:shd w:val="clear" w:color="auto" w:fill="E6E6E6"/>
            <w:vAlign w:val="center"/>
          </w:tcPr>
          <w:p w:rsidRPr="00B75F88" w:rsidR="00456BA1" w:rsidP="007C7EF0" w:rsidRDefault="00456BA1" w14:paraId="32AFB29E" wp14:textId="77777777">
            <w:pPr>
              <w:ind w:right="-108"/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No.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Pr="00B75F88" w:rsidR="00456BA1" w:rsidP="007C7EF0" w:rsidRDefault="00456BA1" w14:paraId="67D95E88" wp14:textId="77777777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Nombre</w:t>
            </w:r>
          </w:p>
        </w:tc>
        <w:tc>
          <w:tcPr>
            <w:tcW w:w="3402" w:type="dxa"/>
            <w:shd w:val="clear" w:color="auto" w:fill="E6E6E6"/>
            <w:vAlign w:val="center"/>
          </w:tcPr>
          <w:p w:rsidRPr="00B75F88" w:rsidR="00456BA1" w:rsidP="007C7EF0" w:rsidRDefault="00456BA1" w14:paraId="7CF7CAE3" wp14:textId="77777777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Pr="00B75F88" w:rsidR="00456BA1" w:rsidP="007C7EF0" w:rsidRDefault="000F0287" w14:paraId="44BCA9D6" wp14:textId="77777777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Roles participantes</w:t>
            </w:r>
          </w:p>
        </w:tc>
        <w:tc>
          <w:tcPr>
            <w:tcW w:w="1275" w:type="dxa"/>
            <w:shd w:val="clear" w:color="auto" w:fill="E6E6E6"/>
            <w:vAlign w:val="center"/>
          </w:tcPr>
          <w:p w:rsidRPr="00B75F88" w:rsidR="00456BA1" w:rsidP="007C7EF0" w:rsidRDefault="00456BA1" w14:paraId="658650B6" wp14:textId="77777777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Rol responsable</w:t>
            </w:r>
          </w:p>
        </w:tc>
        <w:tc>
          <w:tcPr>
            <w:tcW w:w="1165" w:type="dxa"/>
            <w:shd w:val="clear" w:color="auto" w:fill="E6E6E6"/>
            <w:vAlign w:val="center"/>
          </w:tcPr>
          <w:p w:rsidRPr="00B75F88" w:rsidR="00456BA1" w:rsidP="007C7EF0" w:rsidRDefault="00456BA1" w14:paraId="2EA4B71C" wp14:textId="77777777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Resultado</w:t>
            </w:r>
          </w:p>
        </w:tc>
      </w:tr>
      <w:tr xmlns:wp14="http://schemas.microsoft.com/office/word/2010/wordml" w:rsidRPr="002D5B96" w:rsidR="00456BA1" w14:paraId="60061E4C" wp14:textId="77777777">
        <w:tc>
          <w:tcPr>
            <w:tcW w:w="534" w:type="dxa"/>
          </w:tcPr>
          <w:p w:rsidRPr="001F4B23" w:rsidR="00456BA1" w:rsidP="001F4B23" w:rsidRDefault="00456BA1" w14:paraId="44EAFD9C" wp14:textId="77777777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:rsidRPr="001F4B23" w:rsidR="00456BA1" w:rsidP="001F4B23" w:rsidRDefault="00456BA1" w14:paraId="4B94D5A5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:rsidR="00456BA1" w:rsidP="001F4B23" w:rsidRDefault="00456BA1" w14:paraId="3DEEC669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:rsidRPr="001F4B23" w:rsidR="009D28C1" w:rsidP="001F4B23" w:rsidRDefault="009D28C1" w14:paraId="3656B9AB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:rsidRPr="001F4B23" w:rsidR="00456BA1" w:rsidP="001F4B23" w:rsidRDefault="00456BA1" w14:paraId="45FB0818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:rsidRPr="001F4B23" w:rsidR="00456BA1" w:rsidP="001F4B23" w:rsidRDefault="00456BA1" w14:paraId="049F31CB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:rsidRPr="001F4B23" w:rsidR="00456BA1" w:rsidP="001F4B23" w:rsidRDefault="00456BA1" w14:paraId="53128261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xmlns:wp14="http://schemas.microsoft.com/office/word/2010/wordml" w:rsidRPr="002D5B96" w:rsidR="00456BA1" w14:paraId="62486C05" wp14:textId="77777777">
        <w:tc>
          <w:tcPr>
            <w:tcW w:w="534" w:type="dxa"/>
          </w:tcPr>
          <w:p w:rsidRPr="001F4B23" w:rsidR="00456BA1" w:rsidP="001F4B23" w:rsidRDefault="00456BA1" w14:paraId="4101652C" wp14:textId="77777777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:rsidRPr="001F4B23" w:rsidR="00456BA1" w:rsidP="001F4B23" w:rsidRDefault="00456BA1" w14:paraId="4B99056E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:rsidR="00456BA1" w:rsidP="001F4B23" w:rsidRDefault="00456BA1" w14:paraId="1299C43A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:rsidRPr="001F4B23" w:rsidR="009D28C1" w:rsidP="001F4B23" w:rsidRDefault="009D28C1" w14:paraId="4DDBEF00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:rsidRPr="001F4B23" w:rsidR="00456BA1" w:rsidP="001F4B23" w:rsidRDefault="00456BA1" w14:paraId="3461D779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:rsidRPr="001F4B23" w:rsidR="00456BA1" w:rsidP="001F4B23" w:rsidRDefault="00456BA1" w14:paraId="3CF2D8B6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:rsidRPr="001F4B23" w:rsidR="00456BA1" w:rsidP="001F4B23" w:rsidRDefault="00456BA1" w14:paraId="0FB78278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xmlns:wp14="http://schemas.microsoft.com/office/word/2010/wordml" w:rsidRPr="002D5B96" w:rsidR="00456BA1" w14:paraId="1FC39945" wp14:textId="77777777">
        <w:tc>
          <w:tcPr>
            <w:tcW w:w="534" w:type="dxa"/>
          </w:tcPr>
          <w:p w:rsidRPr="001F4B23" w:rsidR="00456BA1" w:rsidP="001F4B23" w:rsidRDefault="00456BA1" w14:paraId="0562CB0E" wp14:textId="77777777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:rsidRPr="001F4B23" w:rsidR="00456BA1" w:rsidP="001F4B23" w:rsidRDefault="00456BA1" w14:paraId="34CE0A41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:rsidR="00456BA1" w:rsidP="001F4B23" w:rsidRDefault="00456BA1" w14:paraId="62EBF3C5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:rsidRPr="001F4B23" w:rsidR="009D28C1" w:rsidP="001F4B23" w:rsidRDefault="009D28C1" w14:paraId="6D98A12B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:rsidRPr="001F4B23" w:rsidR="00456BA1" w:rsidP="001F4B23" w:rsidRDefault="00456BA1" w14:paraId="2946DB82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:rsidRPr="001F4B23" w:rsidR="00456BA1" w:rsidP="001F4B23" w:rsidRDefault="00456BA1" w14:paraId="5997CC1D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:rsidRPr="001F4B23" w:rsidR="00456BA1" w:rsidP="001F4B23" w:rsidRDefault="00456BA1" w14:paraId="110FFD37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xmlns:wp14="http://schemas.microsoft.com/office/word/2010/wordml" w:rsidRPr="002D5B96" w:rsidR="00456BA1" w14:paraId="6B699379" wp14:textId="77777777">
        <w:tc>
          <w:tcPr>
            <w:tcW w:w="534" w:type="dxa"/>
          </w:tcPr>
          <w:p w:rsidRPr="001F4B23" w:rsidR="00456BA1" w:rsidP="001F4B23" w:rsidRDefault="00456BA1" w14:paraId="3FE9F23F" wp14:textId="77777777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:rsidRPr="001F4B23" w:rsidR="00456BA1" w:rsidP="001F4B23" w:rsidRDefault="00456BA1" w14:paraId="1F72F646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:rsidR="00456BA1" w:rsidP="001F4B23" w:rsidRDefault="00456BA1" w14:paraId="08CE6F91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:rsidRPr="001F4B23" w:rsidR="009D28C1" w:rsidP="001F4B23" w:rsidRDefault="009D28C1" w14:paraId="61CDCEAD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:rsidRPr="001F4B23" w:rsidR="00456BA1" w:rsidP="001F4B23" w:rsidRDefault="00456BA1" w14:paraId="6BB9E253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:rsidRPr="001F4B23" w:rsidR="00456BA1" w:rsidP="001F4B23" w:rsidRDefault="00456BA1" w14:paraId="23DE523C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:rsidRPr="001F4B23" w:rsidR="00456BA1" w:rsidP="001F4B23" w:rsidRDefault="00456BA1" w14:paraId="52E56223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xmlns:wp14="http://schemas.microsoft.com/office/word/2010/wordml" w:rsidRPr="002D5B96" w:rsidR="00456BA1" w14:paraId="07547A01" wp14:textId="77777777">
        <w:tc>
          <w:tcPr>
            <w:tcW w:w="534" w:type="dxa"/>
          </w:tcPr>
          <w:p w:rsidRPr="001F4B23" w:rsidR="00456BA1" w:rsidP="001F4B23" w:rsidRDefault="00456BA1" w14:paraId="5043CB0F" wp14:textId="77777777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:rsidRPr="001F4B23" w:rsidR="00456BA1" w:rsidP="001F4B23" w:rsidRDefault="00456BA1" w14:paraId="07459315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:rsidR="00456BA1" w:rsidP="001F4B23" w:rsidRDefault="00456BA1" w14:paraId="6537F28F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:rsidRPr="001F4B23" w:rsidR="009D28C1" w:rsidP="001F4B23" w:rsidRDefault="009D28C1" w14:paraId="6DFB9E20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:rsidRPr="001F4B23" w:rsidR="00456BA1" w:rsidP="001F4B23" w:rsidRDefault="00456BA1" w14:paraId="70DF9E56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:rsidRPr="001F4B23" w:rsidR="00456BA1" w:rsidP="001F4B23" w:rsidRDefault="00456BA1" w14:paraId="44E871BC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:rsidRPr="001F4B23" w:rsidR="00456BA1" w:rsidP="001F4B23" w:rsidRDefault="00456BA1" w14:paraId="144A5D23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xmlns:wp14="http://schemas.microsoft.com/office/word/2010/wordml" w:rsidRPr="002D5B96" w:rsidR="00456BA1" w14:paraId="738610EB" wp14:textId="77777777">
        <w:tc>
          <w:tcPr>
            <w:tcW w:w="534" w:type="dxa"/>
          </w:tcPr>
          <w:p w:rsidRPr="001F4B23" w:rsidR="00456BA1" w:rsidP="001F4B23" w:rsidRDefault="00456BA1" w14:paraId="637805D2" wp14:textId="77777777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:rsidRPr="001F4B23" w:rsidR="00456BA1" w:rsidP="001F4B23" w:rsidRDefault="00456BA1" w14:paraId="463F29E8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:rsidR="00456BA1" w:rsidP="001F4B23" w:rsidRDefault="00456BA1" w14:paraId="3B7B4B86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:rsidRPr="001F4B23" w:rsidR="009D28C1" w:rsidP="001F4B23" w:rsidRDefault="009D28C1" w14:paraId="3A0FF5F2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:rsidRPr="001F4B23" w:rsidR="00456BA1" w:rsidP="001F4B23" w:rsidRDefault="00456BA1" w14:paraId="5630AD66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:rsidRPr="001F4B23" w:rsidR="00456BA1" w:rsidP="001F4B23" w:rsidRDefault="00456BA1" w14:paraId="61829076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:rsidRPr="001F4B23" w:rsidR="00456BA1" w:rsidP="001F4B23" w:rsidRDefault="00456BA1" w14:paraId="2BA226A1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xmlns:wp14="http://schemas.microsoft.com/office/word/2010/wordml" w:rsidRPr="002D5B96" w:rsidR="00456BA1" w14:paraId="17AD93B2" wp14:textId="77777777">
        <w:tc>
          <w:tcPr>
            <w:tcW w:w="534" w:type="dxa"/>
          </w:tcPr>
          <w:p w:rsidRPr="001F4B23" w:rsidR="00456BA1" w:rsidP="001F4B23" w:rsidRDefault="00456BA1" w14:paraId="0DE4B5B7" wp14:textId="77777777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:rsidRPr="001F4B23" w:rsidR="00456BA1" w:rsidP="001F4B23" w:rsidRDefault="00456BA1" w14:paraId="66204FF1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:rsidR="00456BA1" w:rsidP="001F4B23" w:rsidRDefault="00456BA1" w14:paraId="2DBF0D7D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:rsidRPr="001F4B23" w:rsidR="009D28C1" w:rsidP="001F4B23" w:rsidRDefault="009D28C1" w14:paraId="6B62F1B3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:rsidRPr="001F4B23" w:rsidR="00456BA1" w:rsidP="001F4B23" w:rsidRDefault="00456BA1" w14:paraId="02F2C34E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:rsidRPr="001F4B23" w:rsidR="00456BA1" w:rsidP="001F4B23" w:rsidRDefault="00456BA1" w14:paraId="680A4E5D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:rsidRPr="001F4B23" w:rsidR="00456BA1" w:rsidP="001F4B23" w:rsidRDefault="00456BA1" w14:paraId="19219836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xmlns:wp14="http://schemas.microsoft.com/office/word/2010/wordml" w:rsidRPr="002D5B96" w:rsidR="00456BA1" w14:paraId="296FEF7D" wp14:textId="77777777">
        <w:tc>
          <w:tcPr>
            <w:tcW w:w="534" w:type="dxa"/>
          </w:tcPr>
          <w:p w:rsidRPr="001F4B23" w:rsidR="00456BA1" w:rsidP="001F4B23" w:rsidRDefault="00456BA1" w14:paraId="7194DBDC" wp14:textId="77777777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:rsidRPr="001F4B23" w:rsidR="00456BA1" w:rsidP="001F4B23" w:rsidRDefault="00456BA1" w14:paraId="769D0D3C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:rsidR="00456BA1" w:rsidP="001F4B23" w:rsidRDefault="00456BA1" w14:paraId="54CD245A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:rsidRPr="001F4B23" w:rsidR="009D28C1" w:rsidP="001F4B23" w:rsidRDefault="009D28C1" w14:paraId="1231BE67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:rsidRPr="001F4B23" w:rsidR="00456BA1" w:rsidP="001F4B23" w:rsidRDefault="00456BA1" w14:paraId="36FEB5B0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:rsidRPr="001F4B23" w:rsidR="00456BA1" w:rsidP="001F4B23" w:rsidRDefault="00456BA1" w14:paraId="30D7AA69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:rsidRPr="001F4B23" w:rsidR="00456BA1" w:rsidP="001F4B23" w:rsidRDefault="00456BA1" w14:paraId="7196D064" wp14:textId="77777777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xmlns:wp14="http://schemas.microsoft.com/office/word/2010/wordml" w:rsidRPr="002D5B96" w:rsidR="002D5B96" w14:paraId="231B0BD0" wp14:textId="77777777">
        <w:tc>
          <w:tcPr>
            <w:tcW w:w="8644" w:type="dxa"/>
            <w:gridSpan w:val="6"/>
            <w:shd w:val="clear" w:color="auto" w:fill="B3B3B3"/>
            <w:vAlign w:val="center"/>
          </w:tcPr>
          <w:p w:rsidRPr="002D5B96" w:rsidR="002D5B96" w:rsidP="007C7EF0" w:rsidRDefault="002D5B96" w14:paraId="5F14E391" wp14:textId="77777777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SALIDAS</w:t>
            </w:r>
          </w:p>
        </w:tc>
      </w:tr>
      <w:tr xmlns:wp14="http://schemas.microsoft.com/office/word/2010/wordml" w:rsidRPr="001F4B23" w:rsidR="002D5B96" w14:paraId="1876714D" wp14:textId="77777777">
        <w:tc>
          <w:tcPr>
            <w:tcW w:w="8644" w:type="dxa"/>
            <w:gridSpan w:val="6"/>
          </w:tcPr>
          <w:p w:rsidRPr="001F4B23" w:rsidR="0077677A" w:rsidP="00146513" w:rsidRDefault="008F417D" w14:paraId="62DD2A43" wp14:textId="77777777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Liste cada uno de los productos generados al finalizar el proceso</w:t>
            </w:r>
            <w:r w:rsidRPr="001F4B23">
              <w:rPr>
                <w:sz w:val="18"/>
                <w:szCs w:val="18"/>
              </w:rPr>
              <w:t>&gt;</w:t>
            </w:r>
          </w:p>
          <w:p w:rsidRPr="001F4B23" w:rsidR="000D048C" w:rsidP="00146513" w:rsidRDefault="000D048C" w14:paraId="34FF1C98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  <w:p w:rsidRPr="001F4B23" w:rsidR="002D5B96" w:rsidP="00146513" w:rsidRDefault="002D5B96" w14:paraId="6D072C0D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  <w:p w:rsidRPr="001F4B23" w:rsidR="000D048C" w:rsidP="00146513" w:rsidRDefault="000D048C" w14:paraId="48A21919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  <w:p w:rsidRPr="001F4B23" w:rsidR="000D048C" w:rsidP="00146513" w:rsidRDefault="000D048C" w14:paraId="6BD18F9B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xmlns:wp14="http://schemas.microsoft.com/office/word/2010/wordml" w:rsidRPr="002D5B96" w:rsidR="002D5B96" w14:paraId="7C9AE0D4" wp14:textId="77777777">
        <w:tc>
          <w:tcPr>
            <w:tcW w:w="8644" w:type="dxa"/>
            <w:gridSpan w:val="6"/>
            <w:shd w:val="clear" w:color="auto" w:fill="B3B3B3"/>
            <w:vAlign w:val="center"/>
          </w:tcPr>
          <w:p w:rsidRPr="002D5B96" w:rsidR="002D5B96" w:rsidP="007C7EF0" w:rsidRDefault="002D5B96" w14:paraId="37C03C25" wp14:textId="77777777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SALIDA</w:t>
            </w:r>
          </w:p>
        </w:tc>
      </w:tr>
      <w:tr xmlns:wp14="http://schemas.microsoft.com/office/word/2010/wordml" w:rsidRPr="001F4B23" w:rsidR="002D5B96" w14:paraId="05A269EA" wp14:textId="77777777">
        <w:tc>
          <w:tcPr>
            <w:tcW w:w="8644" w:type="dxa"/>
            <w:gridSpan w:val="6"/>
            <w:shd w:val="clear" w:color="auto" w:fill="auto"/>
          </w:tcPr>
          <w:p w:rsidRPr="001F4B23" w:rsidR="0077677A" w:rsidP="00146513" w:rsidRDefault="0077677A" w14:paraId="5FFCEB7F" wp14:textId="77777777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 w:rsidR="008F417D">
              <w:rPr>
                <w:color w:val="0000FF"/>
                <w:sz w:val="18"/>
                <w:szCs w:val="18"/>
              </w:rPr>
              <w:t>Cada una de las condiciones que deben tener las salidas</w:t>
            </w:r>
            <w:r w:rsidRPr="001F4B23" w:rsidR="008F417D">
              <w:rPr>
                <w:sz w:val="18"/>
                <w:szCs w:val="18"/>
              </w:rPr>
              <w:t xml:space="preserve"> </w:t>
            </w:r>
            <w:r w:rsidRPr="001F4B23">
              <w:rPr>
                <w:sz w:val="18"/>
                <w:szCs w:val="18"/>
              </w:rPr>
              <w:t>&gt;</w:t>
            </w:r>
          </w:p>
          <w:p w:rsidRPr="001F4B23" w:rsidR="000D048C" w:rsidP="00146513" w:rsidRDefault="000D048C" w14:paraId="238601FE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  <w:p w:rsidRPr="001F4B23" w:rsidR="000D048C" w:rsidP="00146513" w:rsidRDefault="000D048C" w14:paraId="0F3CABC7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  <w:p w:rsidRPr="001F4B23" w:rsidR="000D048C" w:rsidP="00146513" w:rsidRDefault="000D048C" w14:paraId="5B08B5D1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  <w:p w:rsidRPr="001F4B23" w:rsidR="000D048C" w:rsidP="00146513" w:rsidRDefault="000D048C" w14:paraId="16DEB4AB" wp14:textId="77777777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</w:tbl>
    <w:p xmlns:wp14="http://schemas.microsoft.com/office/word/2010/wordml" w:rsidRPr="002D5B96" w:rsidR="001E748C" w:rsidP="001E748C" w:rsidRDefault="001E748C" w14:paraId="0AD9C6F4" wp14:textId="77777777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613" w:type="dxa"/>
        <w:tblLayout w:type="fixed"/>
        <w:tblLook w:val="01E0" w:firstRow="1" w:lastRow="1" w:firstColumn="1" w:lastColumn="1" w:noHBand="0" w:noVBand="0"/>
      </w:tblPr>
      <w:tblGrid>
        <w:gridCol w:w="8613"/>
      </w:tblGrid>
      <w:tr xmlns:wp14="http://schemas.microsoft.com/office/word/2010/wordml" w:rsidRPr="002D5B96" w:rsidR="001E748C" w14:paraId="27A4F573" wp14:textId="77777777">
        <w:tc>
          <w:tcPr>
            <w:tcW w:w="8613" w:type="dxa"/>
            <w:shd w:val="clear" w:color="auto" w:fill="B3B3B3"/>
            <w:vAlign w:val="center"/>
          </w:tcPr>
          <w:p w:rsidRPr="002D5B96" w:rsidR="001E748C" w:rsidP="007C7EF0" w:rsidRDefault="001E748C" w14:paraId="53C9E0EA" wp14:textId="77777777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6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386"/>
        <w:gridCol w:w="1701"/>
      </w:tblGrid>
      <w:tr xmlns:wp14="http://schemas.microsoft.com/office/word/2010/wordml" w:rsidRPr="00AF36C5" w:rsidR="001E748C" w14:paraId="77499421" wp14:textId="77777777">
        <w:tc>
          <w:tcPr>
            <w:tcW w:w="1526" w:type="dxa"/>
            <w:tcBorders>
              <w:bottom w:val="single" w:color="auto" w:sz="6" w:space="0"/>
            </w:tcBorders>
            <w:shd w:val="pct10" w:color="auto" w:fill="auto"/>
            <w:vAlign w:val="center"/>
          </w:tcPr>
          <w:p w:rsidRPr="00AF36C5" w:rsidR="001E748C" w:rsidP="007C7EF0" w:rsidRDefault="001E748C" w14:paraId="48FF8E3E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386" w:type="dxa"/>
            <w:tcBorders>
              <w:bottom w:val="single" w:color="auto" w:sz="6" w:space="0"/>
            </w:tcBorders>
            <w:shd w:val="pct10" w:color="auto" w:fill="auto"/>
            <w:vAlign w:val="center"/>
          </w:tcPr>
          <w:p w:rsidRPr="00AF36C5" w:rsidR="001E748C" w:rsidP="007C7EF0" w:rsidRDefault="001E748C" w14:paraId="6BBD90DA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color="auto" w:sz="6" w:space="0"/>
            </w:tcBorders>
            <w:shd w:val="pct10" w:color="auto" w:fill="auto"/>
            <w:vAlign w:val="center"/>
          </w:tcPr>
          <w:p w:rsidRPr="00AF36C5" w:rsidR="001E748C" w:rsidP="007C7EF0" w:rsidRDefault="001E748C" w14:paraId="5A14C227" wp14:textId="77777777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xmlns:wp14="http://schemas.microsoft.com/office/word/2010/wordml" w:rsidRPr="00AF36C5" w:rsidR="001E748C" w14:paraId="4B1F511A" wp14:textId="77777777">
        <w:tc>
          <w:tcPr>
            <w:tcW w:w="1526" w:type="dxa"/>
          </w:tcPr>
          <w:p w:rsidRPr="00456BA1" w:rsidR="001E748C" w:rsidP="00146513" w:rsidRDefault="001E748C" w14:paraId="65F9C3DC" wp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Pr="00456BA1" w:rsidR="001E748C" w:rsidP="00146513" w:rsidRDefault="001E748C" w14:paraId="5023141B" wp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Pr="00456BA1" w:rsidR="001E748C" w:rsidP="00146513" w:rsidRDefault="001E748C" w14:paraId="1F3B1409" wp14:textId="77777777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xmlns:wp14="http://schemas.microsoft.com/office/word/2010/wordml" w:rsidRPr="002D5B96" w:rsidR="001E748C" w:rsidP="00146513" w:rsidRDefault="001E748C" w14:paraId="562C75D1" wp14:textId="77777777">
      <w:pPr>
        <w:jc w:val="both"/>
        <w:rPr>
          <w:lang w:val="es-ES"/>
        </w:rPr>
      </w:pPr>
    </w:p>
    <w:sectPr w:rsidRPr="002D5B96" w:rsidR="001E748C" w:rsidSect="0070142B">
      <w:headerReference w:type="default" r:id="rId8"/>
      <w:footerReference w:type="default" r:id="rId9"/>
      <w:pgSz w:w="12242" w:h="15842" w:orient="portrait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F60C0" w:rsidRDefault="001F60C0" w14:paraId="42C6D796" wp14:textId="77777777">
      <w:r>
        <w:separator/>
      </w:r>
    </w:p>
  </w:endnote>
  <w:endnote w:type="continuationSeparator" w:id="0">
    <w:p xmlns:wp14="http://schemas.microsoft.com/office/word/2010/wordml" w:rsidR="001F60C0" w:rsidRDefault="001F60C0" w14:paraId="6E183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2D5B96" w:rsidR="007C7EF0" w:rsidRDefault="007C7EF0" w14:paraId="0CD376E2" wp14:textId="77777777">
    <w:pPr>
      <w:pStyle w:val="Piedepgina"/>
      <w:pBdr>
        <w:top w:val="single" w:color="auto" w:sz="4" w:space="1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A53B23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A53B23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F60C0" w:rsidRDefault="001F60C0" w14:paraId="54E11D2A" wp14:textId="77777777">
      <w:r>
        <w:separator/>
      </w:r>
    </w:p>
  </w:footnote>
  <w:footnote w:type="continuationSeparator" w:id="0">
    <w:p xmlns:wp14="http://schemas.microsoft.com/office/word/2010/wordml" w:rsidR="001F60C0" w:rsidRDefault="001F60C0" w14:paraId="31126E5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xmlns:wp14="http://schemas.microsoft.com/office/word/2010/wordml" w:rsidR="007C7EF0" w:rsidTr="15B5EA99" w14:paraId="261D5258" wp14:textId="77777777">
      <w:trPr>
        <w:trHeight w:val="1135"/>
      </w:trPr>
      <w:tc>
        <w:tcPr>
          <w:tcW w:w="1586" w:type="dxa"/>
          <w:tcMar/>
        </w:tcPr>
        <w:p w:rsidR="007C7EF0" w:rsidRDefault="00A53B23" w14:paraId="664355AD" wp14:textId="77777777">
          <w:pPr>
            <w:pStyle w:val="Encabezado"/>
            <w:jc w:val="center"/>
            <w:rPr>
              <w:i/>
            </w:rPr>
          </w:pPr>
          <w:r w:rsidRPr="00A53B23">
            <w:rPr>
              <w:b/>
              <w:sz w:val="18"/>
              <w:szCs w:val="18"/>
            </w:rPr>
            <w:drawing>
              <wp:inline xmlns:wp14="http://schemas.microsoft.com/office/word/2010/wordprocessingDrawing" distT="0" distB="0" distL="0" distR="0" wp14:anchorId="19AF1416" wp14:editId="6CA25D8A">
                <wp:extent cx="717720" cy="647700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791" cy="65588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tcMar/>
          <w:vAlign w:val="center"/>
        </w:tcPr>
        <w:p w:rsidR="007C7EF0" w:rsidP="001D26BE" w:rsidRDefault="007C7EF0" w14:paraId="5557AEB5" wp14:textId="77777777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SCRIPT</w:t>
          </w:r>
        </w:p>
        <w:p w:rsidRPr="006C794A" w:rsidR="007C7EF0" w:rsidP="001D26BE" w:rsidRDefault="007C7EF0" w14:paraId="6D6D6BE1" wp14:textId="77777777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NOMBRE </w:t>
          </w:r>
          <w:r w:rsidRPr="006C794A">
            <w:rPr>
              <w:b/>
              <w:sz w:val="22"/>
              <w:szCs w:val="22"/>
            </w:rPr>
            <w:t>PROCESO</w:t>
          </w:r>
          <w:r>
            <w:rPr>
              <w:b/>
              <w:sz w:val="22"/>
              <w:szCs w:val="22"/>
            </w:rPr>
            <w:t xml:space="preserve"> </w:t>
          </w:r>
          <w:r w:rsidRPr="0077677A">
            <w:t>&lt;</w:t>
          </w:r>
          <w:r>
            <w:rPr>
              <w:color w:val="0000FF"/>
            </w:rPr>
            <w:t>Remplazar por el nombre del proceso a definir</w:t>
          </w:r>
          <w:r w:rsidRPr="0077677A">
            <w:t>&gt;</w:t>
          </w:r>
        </w:p>
      </w:tc>
      <w:tc>
        <w:tcPr>
          <w:tcW w:w="1609" w:type="dxa"/>
          <w:gridSpan w:val="2"/>
          <w:tcMar/>
        </w:tcPr>
        <w:p w:rsidR="00A53B23" w:rsidP="00A53B23" w:rsidRDefault="00A53B23" w14:paraId="1A965116" wp14:textId="77777777">
          <w:pPr>
            <w:jc w:val="both"/>
            <w:rPr>
              <w:sz w:val="18"/>
              <w:szCs w:val="18"/>
            </w:rPr>
          </w:pPr>
        </w:p>
        <w:p w:rsidRPr="001F4B23" w:rsidR="00A53B23" w:rsidP="00A53B23" w:rsidRDefault="00A53B23" w14:paraId="67E8393B" wp14:textId="77777777">
          <w:pPr>
            <w:jc w:val="both"/>
            <w:rPr>
              <w:sz w:val="18"/>
              <w:szCs w:val="18"/>
              <w:lang w:val="es-ES"/>
            </w:rPr>
          </w:pPr>
          <w:r w:rsidRPr="001F4B23">
            <w:rPr>
              <w:sz w:val="18"/>
              <w:szCs w:val="18"/>
            </w:rPr>
            <w:t>&lt;</w:t>
          </w:r>
          <w:r>
            <w:rPr>
              <w:color w:val="0000FF"/>
              <w:sz w:val="18"/>
              <w:szCs w:val="18"/>
            </w:rPr>
            <w:t>Logo del Equipo</w:t>
          </w:r>
          <w:r w:rsidRPr="001F4B23">
            <w:rPr>
              <w:sz w:val="18"/>
              <w:szCs w:val="18"/>
            </w:rPr>
            <w:t xml:space="preserve"> &gt;</w:t>
          </w:r>
        </w:p>
        <w:p w:rsidRPr="002D5B96" w:rsidR="007C7EF0" w:rsidRDefault="007C7EF0" w14:paraId="7DF4E37C" wp14:textId="77777777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xmlns:wp14="http://schemas.microsoft.com/office/word/2010/wordml" w:rsidR="007C7EF0" w:rsidTr="15B5EA99" w14:paraId="4250EC19" wp14:textId="77777777">
      <w:trPr>
        <w:cantSplit/>
        <w:trHeight w:val="248"/>
      </w:trPr>
      <w:tc>
        <w:tcPr>
          <w:tcW w:w="1586" w:type="dxa"/>
          <w:vMerge w:val="restart"/>
          <w:tcMar/>
          <w:vAlign w:val="center"/>
        </w:tcPr>
        <w:p w:rsidRPr="00466334" w:rsidR="007C7EF0" w:rsidP="00A53B23" w:rsidRDefault="007C7EF0" w14:paraId="6ADBB905" wp14:textId="77777777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 w:rsidR="00A53B23"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tcMar/>
          <w:vAlign w:val="center"/>
        </w:tcPr>
        <w:p w:rsidRPr="00466334" w:rsidR="007C7EF0" w:rsidP="009D28C1" w:rsidRDefault="007C7EF0" w14:paraId="54593533" wp14:textId="77777777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</w:p>
      </w:tc>
      <w:tc>
        <w:tcPr>
          <w:tcW w:w="1609" w:type="dxa"/>
          <w:gridSpan w:val="2"/>
          <w:tcMar/>
          <w:vAlign w:val="center"/>
        </w:tcPr>
        <w:p w:rsidRPr="00466334" w:rsidR="007C7EF0" w:rsidP="009D28C1" w:rsidRDefault="00A53B23" w14:paraId="305E322F" wp14:textId="77777777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 w:rsidR="007C7EF0">
            <w:rPr>
              <w:b/>
              <w:sz w:val="18"/>
              <w:szCs w:val="18"/>
            </w:rPr>
            <w:t xml:space="preserve">: </w:t>
          </w:r>
        </w:p>
      </w:tc>
    </w:tr>
    <w:tr xmlns:wp14="http://schemas.microsoft.com/office/word/2010/wordml" w:rsidR="007C7EF0" w:rsidTr="15B5EA99" w14:paraId="355A1F19" wp14:textId="77777777">
      <w:trPr>
        <w:cantSplit/>
        <w:trHeight w:val="247"/>
      </w:trPr>
      <w:tc>
        <w:tcPr>
          <w:tcW w:w="1586" w:type="dxa"/>
          <w:vMerge/>
          <w:vAlign w:val="center"/>
        </w:tcPr>
        <w:p w:rsidRPr="00466334" w:rsidR="007C7EF0" w:rsidP="001D26BE" w:rsidRDefault="007C7EF0" w14:paraId="44FB30F8" wp14:textId="77777777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Pr="00466334" w:rsidR="007C7EF0" w:rsidP="001D26BE" w:rsidRDefault="007C7EF0" w14:paraId="1DA6542E" wp14:textId="77777777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tcMar/>
          <w:vAlign w:val="center"/>
        </w:tcPr>
        <w:p w:rsidRPr="00466334" w:rsidR="007C7EF0" w:rsidP="004413D5" w:rsidRDefault="007C7EF0" w14:paraId="35751293" wp14:textId="77777777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tcMar/>
          <w:vAlign w:val="center"/>
        </w:tcPr>
        <w:p w:rsidRPr="00466334" w:rsidR="007C7EF0" w:rsidP="004413D5" w:rsidRDefault="007C7EF0" w14:paraId="3041E394" wp14:textId="77777777">
          <w:pPr>
            <w:pStyle w:val="Encabezado"/>
            <w:rPr>
              <w:b/>
              <w:sz w:val="18"/>
              <w:szCs w:val="18"/>
            </w:rPr>
          </w:pPr>
        </w:p>
      </w:tc>
    </w:tr>
  </w:tbl>
  <w:p xmlns:wp14="http://schemas.microsoft.com/office/word/2010/wordml" w:rsidR="007C7EF0" w:rsidRDefault="007C7EF0" w14:paraId="722B00AE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hint="default" w:ascii="Wingdings" w:hAnsi="Wingdings"/>
      </w:rPr>
    </w:lvl>
  </w:abstractNum>
  <w:abstractNum w:abstractNumId="5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>
    <w:nsid w:val="58433B36"/>
    <w:multiLevelType w:val="multilevel"/>
    <w:tmpl w:val="1DF4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5"/>
  </w:num>
  <w:num w:numId="6">
    <w:abstractNumId w:val="26"/>
  </w:num>
  <w:num w:numId="7">
    <w:abstractNumId w:val="23"/>
  </w:num>
  <w:num w:numId="8">
    <w:abstractNumId w:val="12"/>
  </w:num>
  <w:num w:numId="9">
    <w:abstractNumId w:val="7"/>
  </w:num>
  <w:num w:numId="10">
    <w:abstractNumId w:val="21"/>
  </w:num>
  <w:num w:numId="11">
    <w:abstractNumId w:val="3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8"/>
  </w:num>
  <w:num w:numId="18">
    <w:abstractNumId w:val="4"/>
  </w:num>
  <w:num w:numId="19">
    <w:abstractNumId w:val="20"/>
  </w:num>
  <w:num w:numId="20">
    <w:abstractNumId w:val="20"/>
  </w:num>
  <w:num w:numId="21">
    <w:abstractNumId w:val="20"/>
  </w:num>
  <w:num w:numId="22">
    <w:abstractNumId w:val="18"/>
  </w:num>
  <w:num w:numId="23">
    <w:abstractNumId w:val="20"/>
  </w:num>
  <w:num w:numId="24">
    <w:abstractNumId w:val="17"/>
  </w:num>
  <w:num w:numId="25">
    <w:abstractNumId w:val="29"/>
  </w:num>
  <w:num w:numId="26">
    <w:abstractNumId w:val="20"/>
  </w:num>
  <w:num w:numId="27">
    <w:abstractNumId w:val="20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0"/>
  </w:num>
  <w:num w:numId="35">
    <w:abstractNumId w:val="22"/>
  </w:num>
  <w:num w:numId="36">
    <w:abstractNumId w:val="11"/>
  </w:num>
  <w:num w:numId="37">
    <w:abstractNumId w:val="16"/>
  </w:num>
  <w:num w:numId="38">
    <w:abstractNumId w:val="24"/>
  </w:num>
  <w:num w:numId="39">
    <w:abstractNumId w:val="15"/>
  </w:num>
  <w:num w:numId="40">
    <w:abstractNumId w:val="2"/>
  </w:num>
  <w:num w:numId="41">
    <w:abstractNumId w:val="28"/>
  </w:num>
  <w:num w:numId="42">
    <w:abstractNumId w:val="13"/>
  </w:num>
  <w:num w:numId="43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embedSystemFonts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6A8"/>
    <w:rsid w:val="00021363"/>
    <w:rsid w:val="00025CDF"/>
    <w:rsid w:val="00034F82"/>
    <w:rsid w:val="000D048C"/>
    <w:rsid w:val="000F0287"/>
    <w:rsid w:val="00112544"/>
    <w:rsid w:val="00146513"/>
    <w:rsid w:val="001D26BE"/>
    <w:rsid w:val="001E748C"/>
    <w:rsid w:val="001F4B23"/>
    <w:rsid w:val="001F60C0"/>
    <w:rsid w:val="002067F5"/>
    <w:rsid w:val="002776E1"/>
    <w:rsid w:val="002B3012"/>
    <w:rsid w:val="002D5B96"/>
    <w:rsid w:val="0031757C"/>
    <w:rsid w:val="00434FC8"/>
    <w:rsid w:val="004413D5"/>
    <w:rsid w:val="00456BA1"/>
    <w:rsid w:val="00466334"/>
    <w:rsid w:val="00490453"/>
    <w:rsid w:val="004977A6"/>
    <w:rsid w:val="004C6D4E"/>
    <w:rsid w:val="005E1459"/>
    <w:rsid w:val="005E3699"/>
    <w:rsid w:val="005F26D1"/>
    <w:rsid w:val="005F4F6B"/>
    <w:rsid w:val="00624D3C"/>
    <w:rsid w:val="006760F4"/>
    <w:rsid w:val="006B5F60"/>
    <w:rsid w:val="006C794A"/>
    <w:rsid w:val="0070142B"/>
    <w:rsid w:val="00710DC3"/>
    <w:rsid w:val="00754AAF"/>
    <w:rsid w:val="007725A6"/>
    <w:rsid w:val="0077677A"/>
    <w:rsid w:val="007C7EF0"/>
    <w:rsid w:val="00850072"/>
    <w:rsid w:val="008551E7"/>
    <w:rsid w:val="008662B7"/>
    <w:rsid w:val="008825ED"/>
    <w:rsid w:val="008876A8"/>
    <w:rsid w:val="008B73C5"/>
    <w:rsid w:val="008E2140"/>
    <w:rsid w:val="008F417D"/>
    <w:rsid w:val="009A5E3F"/>
    <w:rsid w:val="009D28C1"/>
    <w:rsid w:val="009F3D2A"/>
    <w:rsid w:val="009F4503"/>
    <w:rsid w:val="00A0348C"/>
    <w:rsid w:val="00A53B23"/>
    <w:rsid w:val="00AD6DE6"/>
    <w:rsid w:val="00AF2348"/>
    <w:rsid w:val="00B52F87"/>
    <w:rsid w:val="00B75F88"/>
    <w:rsid w:val="00BB0B14"/>
    <w:rsid w:val="00BD4568"/>
    <w:rsid w:val="00C03CBC"/>
    <w:rsid w:val="00C10649"/>
    <w:rsid w:val="00C40CA2"/>
    <w:rsid w:val="00C9080D"/>
    <w:rsid w:val="00D51797"/>
    <w:rsid w:val="00DA59FD"/>
    <w:rsid w:val="00DC07A7"/>
    <w:rsid w:val="00DC108C"/>
    <w:rsid w:val="00E0231C"/>
    <w:rsid w:val="00E87F20"/>
    <w:rsid w:val="00ED7282"/>
    <w:rsid w:val="00F56A4A"/>
    <w:rsid w:val="00F803BB"/>
    <w:rsid w:val="15B5E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3D88C8B"/>
  <w15:docId w15:val="{a8799889-316c-41b6-acbb-6dc34b92cb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color="auto" w:sz="18" w:space="16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Text" w:customStyle="1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28C1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D28C1"/>
    <w:rPr>
      <w:rFonts w:ascii="Tahoma" w:hAnsi="Tahoma" w:cs="Tahoma"/>
      <w:sz w:val="16"/>
      <w:szCs w:val="16"/>
      <w:lang w:val="es-C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nombreProyecto-nombreComponente-Plan001.dot</ap:Template>
  <ap:Application>Microsoft Office Word</ap:Application>
  <ap:DocSecurity>0</ap:DocSecurity>
  <ap:ScaleCrop>false</ap:ScaleCrop>
  <ap:Company>Dpto de Sistemas-Uniandes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JP</dc:creator>
  <keywords/>
  <lastModifiedBy>Guest User</lastModifiedBy>
  <revision>5</revision>
  <lastPrinted>2012-06-25T20:13:00.0000000Z</lastPrinted>
  <dcterms:created xsi:type="dcterms:W3CDTF">2012-06-25T20:10:00.0000000Z</dcterms:created>
  <dcterms:modified xsi:type="dcterms:W3CDTF">2018-08-06T19:24:42.2048629Z</dcterms:modified>
</coreProperties>
</file>